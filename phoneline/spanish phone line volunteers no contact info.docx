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DD7" w:rsidRDefault="00472DD7">
      <w:pPr>
        <w:rPr>
          <w:sz w:val="48"/>
          <w:szCs w:val="28"/>
        </w:rPr>
        <w:sectPr w:rsidR="00472DD7">
          <w:pgSz w:w="15840" w:h="12240" w:orient="landscape" w:code="1"/>
          <w:pgMar w:top="720" w:right="720" w:bottom="720" w:left="720" w:header="720" w:footer="720" w:gutter="0"/>
          <w:cols w:space="720"/>
          <w:docGrid w:linePitch="360"/>
        </w:sectPr>
      </w:pPr>
      <w:r>
        <w:rPr>
          <w:sz w:val="48"/>
          <w:szCs w:val="28"/>
        </w:rPr>
        <w:t xml:space="preserve">      303-832- 3784 Spanish Phoneline Volunteer Schedule</w:t>
      </w:r>
    </w:p>
    <w:tbl>
      <w:tblPr>
        <w:tblW w:w="16415" w:type="dxa"/>
        <w:tblLayout w:type="fixed"/>
        <w:tblCellMar>
          <w:left w:w="0" w:type="dxa"/>
          <w:right w:w="0" w:type="dxa"/>
        </w:tblCellMar>
        <w:tblLook w:val="0000"/>
      </w:tblPr>
      <w:tblGrid>
        <w:gridCol w:w="762"/>
        <w:gridCol w:w="1773"/>
        <w:gridCol w:w="2014"/>
        <w:gridCol w:w="2278"/>
        <w:gridCol w:w="2008"/>
        <w:gridCol w:w="2160"/>
        <w:gridCol w:w="1980"/>
        <w:gridCol w:w="3440"/>
      </w:tblGrid>
      <w:tr w:rsidR="00472DD7" w:rsidTr="00784A13">
        <w:trPr>
          <w:trHeight w:val="1047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Default="00472D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  <w:p w:rsidR="00472DD7" w:rsidRDefault="00472D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Default="00472D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  <w:p w:rsidR="00472DD7" w:rsidRDefault="00472D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Default="00472D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MONDAY</w:t>
            </w:r>
          </w:p>
          <w:p w:rsidR="00472DD7" w:rsidRDefault="00472D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Default="00472D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  <w:p w:rsidR="00472DD7" w:rsidRDefault="00472D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Default="00472D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Default="00472D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  <w:p w:rsidR="00472DD7" w:rsidRDefault="00472D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Default="00472D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  <w:p w:rsidR="00472DD7" w:rsidRDefault="00472D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Default="00472DD7" w:rsidP="000562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  <w:p w:rsidR="00472DD7" w:rsidRDefault="00472DD7" w:rsidP="0005628B">
            <w:pPr>
              <w:rPr>
                <w:sz w:val="28"/>
                <w:szCs w:val="28"/>
              </w:rPr>
            </w:pPr>
          </w:p>
        </w:tc>
      </w:tr>
      <w:tr w:rsidR="00472DD7" w:rsidTr="00A72CEC">
        <w:trPr>
          <w:trHeight w:val="1560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Default="00472D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6am-10am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Pr="002D1B12" w:rsidRDefault="00472DD7" w:rsidP="005960EE">
            <w:pPr>
              <w:jc w:val="center"/>
              <w:rPr>
                <w:b/>
              </w:rPr>
            </w:pPr>
            <w:r w:rsidRPr="002D1B12">
              <w:rPr>
                <w:b/>
              </w:rPr>
              <w:t>Elaine C.</w:t>
            </w:r>
          </w:p>
          <w:p w:rsidR="00472DD7" w:rsidRDefault="00472DD7" w:rsidP="00784A13">
            <w:pPr>
              <w:jc w:val="center"/>
            </w:pPr>
            <w:r>
              <w:t>Jorge L.</w:t>
            </w:r>
          </w:p>
          <w:p w:rsidR="00472DD7" w:rsidRDefault="00472DD7" w:rsidP="00784A13">
            <w:pPr>
              <w:jc w:val="center"/>
            </w:pPr>
            <w:r>
              <w:t>Ozzie C.</w:t>
            </w:r>
          </w:p>
          <w:p w:rsidR="00472DD7" w:rsidRDefault="00472DD7" w:rsidP="002D1B12">
            <w:pPr>
              <w:jc w:val="center"/>
            </w:pPr>
            <w:r>
              <w:t>Al G.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Pr="002D1B12" w:rsidRDefault="00472DD7" w:rsidP="005960EE">
            <w:pPr>
              <w:jc w:val="center"/>
              <w:rPr>
                <w:b/>
              </w:rPr>
            </w:pPr>
            <w:r w:rsidRPr="002D1B12">
              <w:rPr>
                <w:b/>
              </w:rPr>
              <w:t>Jorge</w:t>
            </w:r>
            <w:r>
              <w:rPr>
                <w:b/>
              </w:rPr>
              <w:t xml:space="preserve"> L.</w:t>
            </w:r>
          </w:p>
          <w:p w:rsidR="00472DD7" w:rsidRDefault="00472DD7" w:rsidP="005960EE">
            <w:pPr>
              <w:jc w:val="center"/>
            </w:pPr>
            <w:r>
              <w:t>Ozzie C.</w:t>
            </w:r>
          </w:p>
          <w:p w:rsidR="00472DD7" w:rsidRDefault="00472DD7" w:rsidP="005960EE">
            <w:pPr>
              <w:jc w:val="center"/>
            </w:pPr>
            <w:r>
              <w:t>Al G.</w:t>
            </w:r>
          </w:p>
          <w:p w:rsidR="00472DD7" w:rsidRPr="00DF3876" w:rsidRDefault="00472DD7" w:rsidP="005960EE">
            <w:pPr>
              <w:jc w:val="center"/>
            </w:pPr>
            <w:r>
              <w:t>Elaine C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Pr="002D1B12" w:rsidRDefault="00472DD7" w:rsidP="002D1B12">
            <w:pPr>
              <w:jc w:val="center"/>
              <w:rPr>
                <w:b/>
              </w:rPr>
            </w:pPr>
            <w:r w:rsidRPr="002D1B12">
              <w:rPr>
                <w:b/>
              </w:rPr>
              <w:t>Jorge</w:t>
            </w:r>
            <w:r>
              <w:rPr>
                <w:b/>
              </w:rPr>
              <w:t xml:space="preserve"> L.</w:t>
            </w:r>
          </w:p>
          <w:p w:rsidR="00472DD7" w:rsidRDefault="00472DD7" w:rsidP="002D1B12">
            <w:pPr>
              <w:jc w:val="center"/>
            </w:pPr>
            <w:r>
              <w:t>Ozzie C.</w:t>
            </w:r>
          </w:p>
          <w:p w:rsidR="00472DD7" w:rsidRDefault="00472DD7" w:rsidP="002D1B12">
            <w:pPr>
              <w:jc w:val="center"/>
            </w:pPr>
            <w:r>
              <w:t>Al G.</w:t>
            </w:r>
          </w:p>
          <w:p w:rsidR="00472DD7" w:rsidRPr="00E904E2" w:rsidRDefault="00472DD7" w:rsidP="002D1B12">
            <w:pPr>
              <w:jc w:val="center"/>
              <w:rPr>
                <w:rFonts w:ascii="Verdana Ref" w:hAnsi="Verdana Ref"/>
                <w:color w:val="333333"/>
                <w:sz w:val="20"/>
                <w:szCs w:val="20"/>
              </w:rPr>
            </w:pPr>
            <w:r>
              <w:t>Elaine C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Pr="002D1B12" w:rsidRDefault="00472DD7" w:rsidP="002D1B12">
            <w:pPr>
              <w:jc w:val="center"/>
              <w:rPr>
                <w:b/>
              </w:rPr>
            </w:pPr>
            <w:r w:rsidRPr="002D1B12">
              <w:rPr>
                <w:b/>
              </w:rPr>
              <w:t>Jorge</w:t>
            </w:r>
            <w:r>
              <w:rPr>
                <w:b/>
              </w:rPr>
              <w:t xml:space="preserve"> L.</w:t>
            </w:r>
          </w:p>
          <w:p w:rsidR="00472DD7" w:rsidRDefault="00472DD7" w:rsidP="002D1B12">
            <w:pPr>
              <w:jc w:val="center"/>
            </w:pPr>
            <w:r>
              <w:t>Ozzie C.</w:t>
            </w:r>
          </w:p>
          <w:p w:rsidR="00472DD7" w:rsidRDefault="00472DD7" w:rsidP="002D1B12">
            <w:pPr>
              <w:jc w:val="center"/>
            </w:pPr>
            <w:r>
              <w:t>Al G.</w:t>
            </w:r>
          </w:p>
          <w:p w:rsidR="00472DD7" w:rsidRDefault="00472DD7" w:rsidP="002D1B12">
            <w:pPr>
              <w:jc w:val="center"/>
            </w:pPr>
            <w:r>
              <w:t>Elaine 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Pr="002D1B12" w:rsidRDefault="00472DD7" w:rsidP="002D1B12">
            <w:pPr>
              <w:jc w:val="center"/>
              <w:rPr>
                <w:b/>
              </w:rPr>
            </w:pPr>
            <w:r w:rsidRPr="002D1B12">
              <w:rPr>
                <w:b/>
              </w:rPr>
              <w:t>Jorge</w:t>
            </w:r>
            <w:r>
              <w:rPr>
                <w:b/>
              </w:rPr>
              <w:t xml:space="preserve"> L.</w:t>
            </w:r>
          </w:p>
          <w:p w:rsidR="00472DD7" w:rsidRDefault="00472DD7" w:rsidP="002D1B12">
            <w:pPr>
              <w:jc w:val="center"/>
            </w:pPr>
            <w:r>
              <w:t>Ozzie C.</w:t>
            </w:r>
          </w:p>
          <w:p w:rsidR="00472DD7" w:rsidRDefault="00472DD7" w:rsidP="002D1B12">
            <w:pPr>
              <w:jc w:val="center"/>
            </w:pPr>
            <w:r>
              <w:t>Al G.</w:t>
            </w:r>
          </w:p>
          <w:p w:rsidR="00472DD7" w:rsidRPr="002764E4" w:rsidRDefault="00472DD7" w:rsidP="002D1B12">
            <w:pPr>
              <w:jc w:val="center"/>
              <w:rPr>
                <w:highlight w:val="yellow"/>
              </w:rPr>
            </w:pPr>
            <w:r>
              <w:t>Elaine 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Pr="002D1B12" w:rsidRDefault="00472DD7" w:rsidP="002D1B12">
            <w:pPr>
              <w:jc w:val="center"/>
              <w:rPr>
                <w:b/>
              </w:rPr>
            </w:pPr>
            <w:r w:rsidRPr="002D1B12">
              <w:rPr>
                <w:b/>
              </w:rPr>
              <w:t>Jorge</w:t>
            </w:r>
            <w:r>
              <w:rPr>
                <w:b/>
              </w:rPr>
              <w:t xml:space="preserve"> L.</w:t>
            </w:r>
          </w:p>
          <w:p w:rsidR="00472DD7" w:rsidRDefault="00472DD7" w:rsidP="002D1B12">
            <w:pPr>
              <w:jc w:val="center"/>
            </w:pPr>
            <w:r>
              <w:t>Ozzie C.</w:t>
            </w:r>
          </w:p>
          <w:p w:rsidR="00472DD7" w:rsidRDefault="00472DD7" w:rsidP="002D1B12">
            <w:pPr>
              <w:jc w:val="center"/>
            </w:pPr>
            <w:r>
              <w:t>Al G.</w:t>
            </w:r>
          </w:p>
          <w:p w:rsidR="00472DD7" w:rsidRDefault="00472DD7" w:rsidP="002D1B12">
            <w:pPr>
              <w:jc w:val="center"/>
              <w:rPr>
                <w:rFonts w:ascii="Verdana" w:hAnsi="Verdana"/>
                <w:szCs w:val="32"/>
              </w:rPr>
            </w:pPr>
            <w:r>
              <w:t>Elaine C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Default="00472DD7" w:rsidP="003D0696">
            <w:r w:rsidRPr="003D0696">
              <w:rPr>
                <w:b/>
              </w:rPr>
              <w:t>Al G</w:t>
            </w:r>
            <w:r>
              <w:t>.</w:t>
            </w:r>
          </w:p>
          <w:p w:rsidR="00472DD7" w:rsidRDefault="00472DD7" w:rsidP="003D0696">
            <w:r>
              <w:t>Elaine C.</w:t>
            </w:r>
          </w:p>
          <w:p w:rsidR="00472DD7" w:rsidRDefault="00472DD7" w:rsidP="003D0696">
            <w:r>
              <w:t>Jorge L.</w:t>
            </w:r>
          </w:p>
          <w:p w:rsidR="00472DD7" w:rsidRDefault="00472DD7" w:rsidP="003D0696">
            <w:r>
              <w:t>Ozzie C.</w:t>
            </w:r>
          </w:p>
        </w:tc>
      </w:tr>
      <w:tr w:rsidR="00472DD7" w:rsidTr="00A72CEC">
        <w:trPr>
          <w:trHeight w:val="1560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Default="00472D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10am-2pm</w:t>
            </w:r>
          </w:p>
          <w:p w:rsidR="00472DD7" w:rsidRDefault="00472D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Pr="002D1B12" w:rsidRDefault="00472DD7" w:rsidP="002D1B12">
            <w:pPr>
              <w:jc w:val="center"/>
              <w:rPr>
                <w:b/>
              </w:rPr>
            </w:pPr>
            <w:r w:rsidRPr="002D1B12">
              <w:rPr>
                <w:b/>
              </w:rPr>
              <w:t>Elaine C.</w:t>
            </w:r>
          </w:p>
          <w:p w:rsidR="00472DD7" w:rsidRDefault="00472DD7" w:rsidP="002D1B12">
            <w:pPr>
              <w:jc w:val="center"/>
            </w:pPr>
            <w:r>
              <w:t>Jorge L.</w:t>
            </w:r>
          </w:p>
          <w:p w:rsidR="00472DD7" w:rsidRDefault="00472DD7" w:rsidP="002D1B12">
            <w:pPr>
              <w:jc w:val="center"/>
            </w:pPr>
            <w:r>
              <w:t>Ozzie C.</w:t>
            </w:r>
          </w:p>
          <w:p w:rsidR="00472DD7" w:rsidRDefault="00472DD7" w:rsidP="002D1B12">
            <w:pPr>
              <w:jc w:val="center"/>
            </w:pPr>
            <w:r>
              <w:t>Al G.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Pr="002D1B12" w:rsidRDefault="00472DD7" w:rsidP="002D1B12">
            <w:pPr>
              <w:jc w:val="center"/>
              <w:rPr>
                <w:b/>
              </w:rPr>
            </w:pPr>
            <w:r w:rsidRPr="002D1B12">
              <w:rPr>
                <w:b/>
              </w:rPr>
              <w:t>Jorge</w:t>
            </w:r>
            <w:r>
              <w:rPr>
                <w:b/>
              </w:rPr>
              <w:t xml:space="preserve"> L.</w:t>
            </w:r>
          </w:p>
          <w:p w:rsidR="00472DD7" w:rsidRDefault="00472DD7" w:rsidP="002D1B12">
            <w:pPr>
              <w:jc w:val="center"/>
            </w:pPr>
            <w:r>
              <w:t>Ozzie C.</w:t>
            </w:r>
          </w:p>
          <w:p w:rsidR="00472DD7" w:rsidRDefault="00472DD7" w:rsidP="002D1B12">
            <w:pPr>
              <w:jc w:val="center"/>
            </w:pPr>
            <w:r>
              <w:t>Al G.</w:t>
            </w:r>
          </w:p>
          <w:p w:rsidR="00472DD7" w:rsidRDefault="00472DD7" w:rsidP="002D1B12">
            <w:pPr>
              <w:jc w:val="center"/>
              <w:rPr>
                <w:color w:val="008000"/>
              </w:rPr>
            </w:pPr>
            <w:r>
              <w:t>Elaine C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Pr="002D1B12" w:rsidRDefault="00472DD7" w:rsidP="002D1B12">
            <w:pPr>
              <w:jc w:val="center"/>
              <w:rPr>
                <w:b/>
              </w:rPr>
            </w:pPr>
            <w:r w:rsidRPr="002D1B12">
              <w:rPr>
                <w:b/>
              </w:rPr>
              <w:t>Jorge</w:t>
            </w:r>
            <w:r>
              <w:rPr>
                <w:b/>
              </w:rPr>
              <w:t xml:space="preserve"> L.</w:t>
            </w:r>
          </w:p>
          <w:p w:rsidR="00472DD7" w:rsidRDefault="00472DD7" w:rsidP="002D1B12">
            <w:pPr>
              <w:jc w:val="center"/>
            </w:pPr>
            <w:r>
              <w:t>Ozzie C.</w:t>
            </w:r>
          </w:p>
          <w:p w:rsidR="00472DD7" w:rsidRDefault="00472DD7" w:rsidP="002D1B12">
            <w:pPr>
              <w:jc w:val="center"/>
            </w:pPr>
            <w:r>
              <w:t>Al G.</w:t>
            </w:r>
          </w:p>
          <w:p w:rsidR="00472DD7" w:rsidRDefault="00472DD7" w:rsidP="002D1B12">
            <w:pPr>
              <w:jc w:val="center"/>
            </w:pPr>
            <w:r>
              <w:t>Elaine C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Pr="002D1B12" w:rsidRDefault="00472DD7" w:rsidP="002D1B12">
            <w:pPr>
              <w:jc w:val="center"/>
              <w:rPr>
                <w:b/>
              </w:rPr>
            </w:pPr>
            <w:r w:rsidRPr="002D1B12">
              <w:rPr>
                <w:b/>
              </w:rPr>
              <w:t>Jorge</w:t>
            </w:r>
            <w:r>
              <w:rPr>
                <w:b/>
              </w:rPr>
              <w:t xml:space="preserve"> L.</w:t>
            </w:r>
          </w:p>
          <w:p w:rsidR="00472DD7" w:rsidRDefault="00472DD7" w:rsidP="002D1B12">
            <w:pPr>
              <w:jc w:val="center"/>
            </w:pPr>
            <w:r>
              <w:t>Ozzie C.</w:t>
            </w:r>
          </w:p>
          <w:p w:rsidR="00472DD7" w:rsidRDefault="00472DD7" w:rsidP="002D1B12">
            <w:pPr>
              <w:jc w:val="center"/>
            </w:pPr>
            <w:r>
              <w:t>Al G.</w:t>
            </w:r>
          </w:p>
          <w:p w:rsidR="00472DD7" w:rsidRDefault="00472DD7" w:rsidP="002D1B12">
            <w:pPr>
              <w:jc w:val="center"/>
              <w:rPr>
                <w:sz w:val="32"/>
                <w:szCs w:val="32"/>
              </w:rPr>
            </w:pPr>
            <w:r>
              <w:t>Elaine 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Pr="002D1B12" w:rsidRDefault="00472DD7" w:rsidP="002D1B12">
            <w:pPr>
              <w:jc w:val="center"/>
              <w:rPr>
                <w:b/>
              </w:rPr>
            </w:pPr>
            <w:r w:rsidRPr="002D1B12">
              <w:rPr>
                <w:b/>
              </w:rPr>
              <w:t>Jorge</w:t>
            </w:r>
            <w:r>
              <w:rPr>
                <w:b/>
              </w:rPr>
              <w:t xml:space="preserve"> L.</w:t>
            </w:r>
          </w:p>
          <w:p w:rsidR="00472DD7" w:rsidRDefault="00472DD7" w:rsidP="002D1B12">
            <w:pPr>
              <w:jc w:val="center"/>
            </w:pPr>
            <w:r>
              <w:t>Ozzie C.</w:t>
            </w:r>
          </w:p>
          <w:p w:rsidR="00472DD7" w:rsidRDefault="00472DD7" w:rsidP="002D1B12">
            <w:pPr>
              <w:jc w:val="center"/>
            </w:pPr>
            <w:r>
              <w:t>Al G.</w:t>
            </w:r>
          </w:p>
          <w:p w:rsidR="00472DD7" w:rsidRPr="002764E4" w:rsidRDefault="00472DD7" w:rsidP="002D1B12">
            <w:pPr>
              <w:jc w:val="center"/>
              <w:rPr>
                <w:color w:val="000000"/>
                <w:sz w:val="32"/>
                <w:szCs w:val="32"/>
                <w:highlight w:val="yellow"/>
              </w:rPr>
            </w:pPr>
            <w:r>
              <w:t>Elaine 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Pr="002D1B12" w:rsidRDefault="00472DD7" w:rsidP="002D1B12">
            <w:pPr>
              <w:jc w:val="center"/>
              <w:rPr>
                <w:b/>
              </w:rPr>
            </w:pPr>
            <w:r w:rsidRPr="002D1B12">
              <w:rPr>
                <w:b/>
              </w:rPr>
              <w:t>Jorge</w:t>
            </w:r>
            <w:r>
              <w:rPr>
                <w:b/>
              </w:rPr>
              <w:t xml:space="preserve"> L.</w:t>
            </w:r>
          </w:p>
          <w:p w:rsidR="00472DD7" w:rsidRDefault="00472DD7" w:rsidP="002D1B12">
            <w:pPr>
              <w:jc w:val="center"/>
            </w:pPr>
            <w:r>
              <w:t>Ozzie C.</w:t>
            </w:r>
          </w:p>
          <w:p w:rsidR="00472DD7" w:rsidRDefault="00472DD7" w:rsidP="002D1B12">
            <w:pPr>
              <w:jc w:val="center"/>
            </w:pPr>
            <w:r>
              <w:t>Al G.</w:t>
            </w:r>
          </w:p>
          <w:p w:rsidR="00472DD7" w:rsidRDefault="00472DD7" w:rsidP="002D1B12">
            <w:pPr>
              <w:jc w:val="center"/>
              <w:rPr>
                <w:rFonts w:ascii="Verdana" w:hAnsi="Verdana"/>
              </w:rPr>
            </w:pPr>
            <w:r>
              <w:t>Elaine C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Default="00472DD7" w:rsidP="003D0696">
            <w:r w:rsidRPr="003D0696">
              <w:rPr>
                <w:b/>
              </w:rPr>
              <w:t>Al G</w:t>
            </w:r>
            <w:r>
              <w:t>.</w:t>
            </w:r>
          </w:p>
          <w:p w:rsidR="00472DD7" w:rsidRDefault="00472DD7" w:rsidP="003D0696">
            <w:r>
              <w:t>Elaine C.</w:t>
            </w:r>
          </w:p>
          <w:p w:rsidR="00472DD7" w:rsidRDefault="00472DD7" w:rsidP="003D0696">
            <w:r>
              <w:t>Jorge L.</w:t>
            </w:r>
          </w:p>
          <w:p w:rsidR="00472DD7" w:rsidRDefault="00472DD7" w:rsidP="003D0696">
            <w:pPr>
              <w:rPr>
                <w:color w:val="FF0000"/>
              </w:rPr>
            </w:pPr>
            <w:r>
              <w:t>Ozzie C.</w:t>
            </w:r>
          </w:p>
        </w:tc>
      </w:tr>
      <w:tr w:rsidR="00472DD7" w:rsidTr="00A72CEC">
        <w:trPr>
          <w:trHeight w:val="1560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Default="00472D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2pm-6pm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Pr="002D1B12" w:rsidRDefault="00472DD7" w:rsidP="002D1B12">
            <w:pPr>
              <w:jc w:val="center"/>
              <w:rPr>
                <w:b/>
              </w:rPr>
            </w:pPr>
            <w:r w:rsidRPr="002D1B12">
              <w:rPr>
                <w:b/>
              </w:rPr>
              <w:t>Elaine C.</w:t>
            </w:r>
          </w:p>
          <w:p w:rsidR="00472DD7" w:rsidRDefault="00472DD7" w:rsidP="002D1B12">
            <w:pPr>
              <w:jc w:val="center"/>
            </w:pPr>
            <w:r>
              <w:t>Jorge L.</w:t>
            </w:r>
          </w:p>
          <w:p w:rsidR="00472DD7" w:rsidRDefault="00472DD7" w:rsidP="002D1B12">
            <w:pPr>
              <w:jc w:val="center"/>
            </w:pPr>
            <w:r>
              <w:t>Ozzie C.</w:t>
            </w:r>
          </w:p>
          <w:p w:rsidR="00472DD7" w:rsidRDefault="00472DD7" w:rsidP="002D1B12">
            <w:pPr>
              <w:jc w:val="center"/>
              <w:rPr>
                <w:color w:val="000000"/>
              </w:rPr>
            </w:pPr>
            <w:r>
              <w:t>Al G.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Pr="003D0696" w:rsidRDefault="00472DD7" w:rsidP="00A72CEC">
            <w:pPr>
              <w:jc w:val="center"/>
              <w:rPr>
                <w:rFonts w:ascii="Verdana Ref" w:hAnsi="Verdana Ref"/>
                <w:b/>
                <w:color w:val="333333"/>
                <w:szCs w:val="32"/>
              </w:rPr>
            </w:pPr>
            <w:r w:rsidRPr="003D0696">
              <w:rPr>
                <w:rFonts w:ascii="Verdana Ref" w:hAnsi="Verdana Ref"/>
                <w:b/>
                <w:color w:val="333333"/>
                <w:sz w:val="22"/>
                <w:szCs w:val="32"/>
              </w:rPr>
              <w:t>Ozzie C.</w:t>
            </w:r>
          </w:p>
          <w:p w:rsidR="00472DD7" w:rsidRDefault="00472DD7" w:rsidP="00A72CEC">
            <w:pPr>
              <w:jc w:val="center"/>
              <w:rPr>
                <w:rFonts w:ascii="Verdana Ref" w:hAnsi="Verdana Ref"/>
                <w:color w:val="333333"/>
                <w:szCs w:val="32"/>
              </w:rPr>
            </w:pPr>
            <w:r>
              <w:rPr>
                <w:rFonts w:ascii="Verdana Ref" w:hAnsi="Verdana Ref"/>
                <w:color w:val="333333"/>
                <w:sz w:val="22"/>
                <w:szCs w:val="32"/>
              </w:rPr>
              <w:t>Al G.</w:t>
            </w:r>
          </w:p>
          <w:p w:rsidR="00472DD7" w:rsidRDefault="00472DD7" w:rsidP="00A72CEC">
            <w:pPr>
              <w:jc w:val="center"/>
              <w:rPr>
                <w:rFonts w:ascii="Verdana Ref" w:hAnsi="Verdana Ref"/>
                <w:color w:val="333333"/>
                <w:szCs w:val="32"/>
              </w:rPr>
            </w:pPr>
            <w:r>
              <w:rPr>
                <w:rFonts w:ascii="Verdana Ref" w:hAnsi="Verdana Ref"/>
                <w:color w:val="333333"/>
                <w:sz w:val="22"/>
                <w:szCs w:val="32"/>
              </w:rPr>
              <w:t>Elaine C.</w:t>
            </w:r>
          </w:p>
          <w:p w:rsidR="00472DD7" w:rsidRDefault="00472DD7" w:rsidP="00A72CEC">
            <w:pPr>
              <w:jc w:val="center"/>
              <w:rPr>
                <w:color w:val="000000"/>
              </w:rPr>
            </w:pPr>
            <w:r>
              <w:rPr>
                <w:rFonts w:ascii="Verdana Ref" w:hAnsi="Verdana Ref"/>
                <w:color w:val="333333"/>
                <w:sz w:val="22"/>
                <w:szCs w:val="32"/>
              </w:rPr>
              <w:t>Jorge L.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Pr="003D0696" w:rsidRDefault="00472DD7" w:rsidP="003D0696">
            <w:pPr>
              <w:jc w:val="center"/>
              <w:rPr>
                <w:rFonts w:ascii="Verdana Ref" w:hAnsi="Verdana Ref"/>
                <w:b/>
                <w:color w:val="333333"/>
                <w:szCs w:val="32"/>
              </w:rPr>
            </w:pPr>
            <w:r w:rsidRPr="003D0696">
              <w:rPr>
                <w:rFonts w:ascii="Verdana Ref" w:hAnsi="Verdana Ref"/>
                <w:b/>
                <w:color w:val="333333"/>
                <w:sz w:val="22"/>
                <w:szCs w:val="32"/>
              </w:rPr>
              <w:t>Ozzie C.</w:t>
            </w:r>
          </w:p>
          <w:p w:rsidR="00472DD7" w:rsidRDefault="00472DD7" w:rsidP="003D0696">
            <w:pPr>
              <w:jc w:val="center"/>
              <w:rPr>
                <w:rFonts w:ascii="Verdana Ref" w:hAnsi="Verdana Ref"/>
                <w:color w:val="333333"/>
                <w:szCs w:val="32"/>
              </w:rPr>
            </w:pPr>
            <w:r>
              <w:rPr>
                <w:rFonts w:ascii="Verdana Ref" w:hAnsi="Verdana Ref"/>
                <w:color w:val="333333"/>
                <w:sz w:val="22"/>
                <w:szCs w:val="32"/>
              </w:rPr>
              <w:t>Al G.</w:t>
            </w:r>
          </w:p>
          <w:p w:rsidR="00472DD7" w:rsidRDefault="00472DD7" w:rsidP="003D0696">
            <w:pPr>
              <w:jc w:val="center"/>
              <w:rPr>
                <w:rFonts w:ascii="Verdana Ref" w:hAnsi="Verdana Ref"/>
                <w:color w:val="333333"/>
                <w:szCs w:val="32"/>
              </w:rPr>
            </w:pPr>
            <w:r>
              <w:rPr>
                <w:rFonts w:ascii="Verdana Ref" w:hAnsi="Verdana Ref"/>
                <w:color w:val="333333"/>
                <w:sz w:val="22"/>
                <w:szCs w:val="32"/>
              </w:rPr>
              <w:t>Elaine C.</w:t>
            </w:r>
          </w:p>
          <w:p w:rsidR="00472DD7" w:rsidRDefault="00472DD7" w:rsidP="003D0696">
            <w:pPr>
              <w:jc w:val="center"/>
            </w:pPr>
            <w:r>
              <w:rPr>
                <w:rFonts w:ascii="Verdana Ref" w:hAnsi="Verdana Ref"/>
                <w:color w:val="333333"/>
                <w:sz w:val="22"/>
                <w:szCs w:val="32"/>
              </w:rPr>
              <w:t>Jorge L.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Pr="003D0696" w:rsidRDefault="00472DD7" w:rsidP="003D0696">
            <w:pPr>
              <w:jc w:val="center"/>
              <w:rPr>
                <w:rFonts w:ascii="Verdana Ref" w:hAnsi="Verdana Ref"/>
                <w:b/>
                <w:color w:val="333333"/>
                <w:szCs w:val="32"/>
              </w:rPr>
            </w:pPr>
            <w:r w:rsidRPr="003D0696">
              <w:rPr>
                <w:rFonts w:ascii="Verdana Ref" w:hAnsi="Verdana Ref"/>
                <w:b/>
                <w:color w:val="333333"/>
                <w:sz w:val="22"/>
                <w:szCs w:val="32"/>
              </w:rPr>
              <w:t>Ozzie C.</w:t>
            </w:r>
          </w:p>
          <w:p w:rsidR="00472DD7" w:rsidRDefault="00472DD7" w:rsidP="003D0696">
            <w:pPr>
              <w:jc w:val="center"/>
              <w:rPr>
                <w:rFonts w:ascii="Verdana Ref" w:hAnsi="Verdana Ref"/>
                <w:color w:val="333333"/>
                <w:szCs w:val="32"/>
              </w:rPr>
            </w:pPr>
            <w:r>
              <w:rPr>
                <w:rFonts w:ascii="Verdana Ref" w:hAnsi="Verdana Ref"/>
                <w:color w:val="333333"/>
                <w:sz w:val="22"/>
                <w:szCs w:val="32"/>
              </w:rPr>
              <w:t>Al G.</w:t>
            </w:r>
          </w:p>
          <w:p w:rsidR="00472DD7" w:rsidRDefault="00472DD7" w:rsidP="003D0696">
            <w:pPr>
              <w:jc w:val="center"/>
              <w:rPr>
                <w:rFonts w:ascii="Verdana Ref" w:hAnsi="Verdana Ref"/>
                <w:color w:val="333333"/>
                <w:szCs w:val="32"/>
              </w:rPr>
            </w:pPr>
            <w:r>
              <w:rPr>
                <w:rFonts w:ascii="Verdana Ref" w:hAnsi="Verdana Ref"/>
                <w:color w:val="333333"/>
                <w:sz w:val="22"/>
                <w:szCs w:val="32"/>
              </w:rPr>
              <w:t>Elaine C.</w:t>
            </w:r>
          </w:p>
          <w:p w:rsidR="00472DD7" w:rsidRDefault="00472DD7" w:rsidP="003D0696">
            <w:pPr>
              <w:jc w:val="center"/>
            </w:pPr>
            <w:r>
              <w:rPr>
                <w:rFonts w:ascii="Verdana Ref" w:hAnsi="Verdana Ref"/>
                <w:color w:val="333333"/>
                <w:sz w:val="22"/>
                <w:szCs w:val="32"/>
              </w:rPr>
              <w:t>Jorge L.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Pr="002D1B12" w:rsidRDefault="00472DD7" w:rsidP="002D1B12">
            <w:pPr>
              <w:jc w:val="center"/>
              <w:rPr>
                <w:b/>
              </w:rPr>
            </w:pPr>
            <w:r w:rsidRPr="002D1B12">
              <w:rPr>
                <w:b/>
              </w:rPr>
              <w:t>Elaine C.</w:t>
            </w:r>
          </w:p>
          <w:p w:rsidR="00472DD7" w:rsidRDefault="00472DD7" w:rsidP="002D1B12">
            <w:pPr>
              <w:jc w:val="center"/>
            </w:pPr>
            <w:r>
              <w:t>Jorge L.</w:t>
            </w:r>
          </w:p>
          <w:p w:rsidR="00472DD7" w:rsidRDefault="00472DD7" w:rsidP="002D1B12">
            <w:pPr>
              <w:jc w:val="center"/>
            </w:pPr>
            <w:r>
              <w:t>Ozzie C.</w:t>
            </w:r>
          </w:p>
          <w:p w:rsidR="00472DD7" w:rsidRPr="002764E4" w:rsidRDefault="00472DD7" w:rsidP="002D1B12">
            <w:pPr>
              <w:jc w:val="center"/>
              <w:rPr>
                <w:rFonts w:ascii="Verdana" w:hAnsi="Verdana"/>
                <w:color w:val="000000"/>
                <w:szCs w:val="32"/>
                <w:highlight w:val="yellow"/>
              </w:rPr>
            </w:pPr>
            <w:r>
              <w:t>Al G.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Default="00472DD7" w:rsidP="005960EE">
            <w:pPr>
              <w:jc w:val="center"/>
            </w:pPr>
            <w:r w:rsidRPr="003D0696">
              <w:rPr>
                <w:b/>
              </w:rPr>
              <w:t>Al G</w:t>
            </w:r>
            <w:r>
              <w:t>.</w:t>
            </w:r>
          </w:p>
          <w:p w:rsidR="00472DD7" w:rsidRDefault="00472DD7" w:rsidP="005960EE">
            <w:pPr>
              <w:jc w:val="center"/>
            </w:pPr>
            <w:r>
              <w:t>Elaine C.</w:t>
            </w:r>
          </w:p>
          <w:p w:rsidR="00472DD7" w:rsidRDefault="00472DD7" w:rsidP="005960EE">
            <w:pPr>
              <w:jc w:val="center"/>
            </w:pPr>
            <w:r>
              <w:t>Jorge L.</w:t>
            </w:r>
          </w:p>
          <w:p w:rsidR="00472DD7" w:rsidRDefault="00472DD7" w:rsidP="005960EE">
            <w:pPr>
              <w:jc w:val="center"/>
            </w:pPr>
            <w:r>
              <w:t>Ozzie C.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Default="00472DD7" w:rsidP="003D0696">
            <w:r w:rsidRPr="003D0696">
              <w:rPr>
                <w:b/>
              </w:rPr>
              <w:t>Al G</w:t>
            </w:r>
            <w:r>
              <w:t>.</w:t>
            </w:r>
          </w:p>
          <w:p w:rsidR="00472DD7" w:rsidRDefault="00472DD7" w:rsidP="003D0696">
            <w:r>
              <w:t>Elaine C.</w:t>
            </w:r>
          </w:p>
          <w:p w:rsidR="00472DD7" w:rsidRDefault="00472DD7" w:rsidP="003D0696">
            <w:r>
              <w:t>Jorge L.</w:t>
            </w:r>
          </w:p>
          <w:p w:rsidR="00472DD7" w:rsidRDefault="00472DD7" w:rsidP="003D0696">
            <w:r>
              <w:t>Ozzie C.</w:t>
            </w:r>
          </w:p>
        </w:tc>
      </w:tr>
      <w:tr w:rsidR="00472DD7" w:rsidTr="00A72CEC">
        <w:trPr>
          <w:trHeight w:val="1560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Default="00472D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6pm-10pm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Pr="002D1B12" w:rsidRDefault="00472DD7" w:rsidP="002D1B12">
            <w:pPr>
              <w:jc w:val="center"/>
              <w:rPr>
                <w:b/>
              </w:rPr>
            </w:pPr>
            <w:r w:rsidRPr="002D1B12">
              <w:rPr>
                <w:b/>
              </w:rPr>
              <w:t>Elaine C.</w:t>
            </w:r>
          </w:p>
          <w:p w:rsidR="00472DD7" w:rsidRDefault="00472DD7" w:rsidP="002D1B12">
            <w:pPr>
              <w:jc w:val="center"/>
            </w:pPr>
            <w:r>
              <w:t>Jorge L.</w:t>
            </w:r>
          </w:p>
          <w:p w:rsidR="00472DD7" w:rsidRDefault="00472DD7" w:rsidP="002D1B12">
            <w:pPr>
              <w:jc w:val="center"/>
            </w:pPr>
            <w:r>
              <w:t>Ozzie C.</w:t>
            </w:r>
          </w:p>
          <w:p w:rsidR="00472DD7" w:rsidRDefault="00472DD7" w:rsidP="002D1B12">
            <w:pPr>
              <w:jc w:val="center"/>
              <w:rPr>
                <w:color w:val="FF0000"/>
              </w:rPr>
            </w:pPr>
            <w:r>
              <w:t>Al G.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Pr="003D0696" w:rsidRDefault="00472DD7" w:rsidP="003D0696">
            <w:pPr>
              <w:jc w:val="center"/>
              <w:rPr>
                <w:rFonts w:ascii="Verdana Ref" w:hAnsi="Verdana Ref"/>
                <w:b/>
                <w:color w:val="333333"/>
                <w:szCs w:val="32"/>
              </w:rPr>
            </w:pPr>
            <w:r w:rsidRPr="003D0696">
              <w:rPr>
                <w:rFonts w:ascii="Verdana Ref" w:hAnsi="Verdana Ref"/>
                <w:b/>
                <w:color w:val="333333"/>
                <w:sz w:val="22"/>
                <w:szCs w:val="32"/>
              </w:rPr>
              <w:t>Ozzie C.</w:t>
            </w:r>
          </w:p>
          <w:p w:rsidR="00472DD7" w:rsidRDefault="00472DD7" w:rsidP="003D0696">
            <w:pPr>
              <w:jc w:val="center"/>
              <w:rPr>
                <w:rFonts w:ascii="Verdana Ref" w:hAnsi="Verdana Ref"/>
                <w:color w:val="333333"/>
                <w:szCs w:val="32"/>
              </w:rPr>
            </w:pPr>
            <w:r>
              <w:rPr>
                <w:rFonts w:ascii="Verdana Ref" w:hAnsi="Verdana Ref"/>
                <w:color w:val="333333"/>
                <w:sz w:val="22"/>
                <w:szCs w:val="32"/>
              </w:rPr>
              <w:t>Al G.</w:t>
            </w:r>
          </w:p>
          <w:p w:rsidR="00472DD7" w:rsidRDefault="00472DD7" w:rsidP="003D0696">
            <w:pPr>
              <w:jc w:val="center"/>
              <w:rPr>
                <w:rFonts w:ascii="Verdana Ref" w:hAnsi="Verdana Ref"/>
                <w:color w:val="333333"/>
                <w:szCs w:val="32"/>
              </w:rPr>
            </w:pPr>
            <w:r>
              <w:rPr>
                <w:rFonts w:ascii="Verdana Ref" w:hAnsi="Verdana Ref"/>
                <w:color w:val="333333"/>
                <w:sz w:val="22"/>
                <w:szCs w:val="32"/>
              </w:rPr>
              <w:t>Elaine C.</w:t>
            </w:r>
          </w:p>
          <w:p w:rsidR="00472DD7" w:rsidRDefault="00472DD7" w:rsidP="003D0696">
            <w:pPr>
              <w:jc w:val="center"/>
            </w:pPr>
            <w:r>
              <w:rPr>
                <w:rFonts w:ascii="Verdana Ref" w:hAnsi="Verdana Ref"/>
                <w:color w:val="333333"/>
                <w:sz w:val="22"/>
                <w:szCs w:val="32"/>
              </w:rPr>
              <w:t>Jorge L.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Pr="003D0696" w:rsidRDefault="00472DD7" w:rsidP="003D0696">
            <w:pPr>
              <w:jc w:val="center"/>
              <w:rPr>
                <w:rFonts w:ascii="Verdana Ref" w:hAnsi="Verdana Ref"/>
                <w:b/>
                <w:color w:val="333333"/>
                <w:szCs w:val="32"/>
              </w:rPr>
            </w:pPr>
            <w:r w:rsidRPr="003D0696">
              <w:rPr>
                <w:rFonts w:ascii="Verdana Ref" w:hAnsi="Verdana Ref"/>
                <w:b/>
                <w:color w:val="333333"/>
                <w:sz w:val="22"/>
                <w:szCs w:val="32"/>
              </w:rPr>
              <w:t>Ozzie C.</w:t>
            </w:r>
          </w:p>
          <w:p w:rsidR="00472DD7" w:rsidRDefault="00472DD7" w:rsidP="003D0696">
            <w:pPr>
              <w:jc w:val="center"/>
              <w:rPr>
                <w:rFonts w:ascii="Verdana Ref" w:hAnsi="Verdana Ref"/>
                <w:color w:val="333333"/>
                <w:szCs w:val="32"/>
              </w:rPr>
            </w:pPr>
            <w:r>
              <w:rPr>
                <w:rFonts w:ascii="Verdana Ref" w:hAnsi="Verdana Ref"/>
                <w:color w:val="333333"/>
                <w:sz w:val="22"/>
                <w:szCs w:val="32"/>
              </w:rPr>
              <w:t>Al G.</w:t>
            </w:r>
          </w:p>
          <w:p w:rsidR="00472DD7" w:rsidRDefault="00472DD7" w:rsidP="003D0696">
            <w:pPr>
              <w:jc w:val="center"/>
              <w:rPr>
                <w:rFonts w:ascii="Verdana Ref" w:hAnsi="Verdana Ref"/>
                <w:color w:val="333333"/>
                <w:szCs w:val="32"/>
              </w:rPr>
            </w:pPr>
            <w:r>
              <w:rPr>
                <w:rFonts w:ascii="Verdana Ref" w:hAnsi="Verdana Ref"/>
                <w:color w:val="333333"/>
                <w:sz w:val="22"/>
                <w:szCs w:val="32"/>
              </w:rPr>
              <w:t>Elaine C.</w:t>
            </w:r>
          </w:p>
          <w:p w:rsidR="00472DD7" w:rsidRDefault="00472DD7" w:rsidP="003D0696">
            <w:pPr>
              <w:jc w:val="center"/>
            </w:pPr>
            <w:r>
              <w:rPr>
                <w:rFonts w:ascii="Verdana Ref" w:hAnsi="Verdana Ref"/>
                <w:color w:val="333333"/>
                <w:sz w:val="22"/>
                <w:szCs w:val="32"/>
              </w:rPr>
              <w:t>Jorge L.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Pr="003D0696" w:rsidRDefault="00472DD7" w:rsidP="003D0696">
            <w:pPr>
              <w:jc w:val="center"/>
              <w:rPr>
                <w:rFonts w:ascii="Verdana Ref" w:hAnsi="Verdana Ref"/>
                <w:b/>
                <w:color w:val="333333"/>
                <w:szCs w:val="32"/>
              </w:rPr>
            </w:pPr>
            <w:r w:rsidRPr="003D0696">
              <w:rPr>
                <w:rFonts w:ascii="Verdana Ref" w:hAnsi="Verdana Ref"/>
                <w:b/>
                <w:color w:val="333333"/>
                <w:sz w:val="22"/>
                <w:szCs w:val="32"/>
              </w:rPr>
              <w:t>Ozzie C.</w:t>
            </w:r>
          </w:p>
          <w:p w:rsidR="00472DD7" w:rsidRDefault="00472DD7" w:rsidP="003D0696">
            <w:pPr>
              <w:jc w:val="center"/>
              <w:rPr>
                <w:rFonts w:ascii="Verdana Ref" w:hAnsi="Verdana Ref"/>
                <w:color w:val="333333"/>
                <w:szCs w:val="32"/>
              </w:rPr>
            </w:pPr>
            <w:r>
              <w:rPr>
                <w:rFonts w:ascii="Verdana Ref" w:hAnsi="Verdana Ref"/>
                <w:color w:val="333333"/>
                <w:sz w:val="22"/>
                <w:szCs w:val="32"/>
              </w:rPr>
              <w:t>Al G.</w:t>
            </w:r>
          </w:p>
          <w:p w:rsidR="00472DD7" w:rsidRDefault="00472DD7" w:rsidP="003D0696">
            <w:pPr>
              <w:jc w:val="center"/>
              <w:rPr>
                <w:rFonts w:ascii="Verdana Ref" w:hAnsi="Verdana Ref"/>
                <w:color w:val="333333"/>
                <w:szCs w:val="32"/>
              </w:rPr>
            </w:pPr>
            <w:r>
              <w:rPr>
                <w:rFonts w:ascii="Verdana Ref" w:hAnsi="Verdana Ref"/>
                <w:color w:val="333333"/>
                <w:sz w:val="22"/>
                <w:szCs w:val="32"/>
              </w:rPr>
              <w:t>Elaine C.</w:t>
            </w:r>
          </w:p>
          <w:p w:rsidR="00472DD7" w:rsidRDefault="00472DD7" w:rsidP="003D0696">
            <w:pPr>
              <w:jc w:val="center"/>
            </w:pPr>
            <w:r>
              <w:rPr>
                <w:rFonts w:ascii="Verdana Ref" w:hAnsi="Verdana Ref"/>
                <w:color w:val="333333"/>
                <w:sz w:val="22"/>
                <w:szCs w:val="32"/>
              </w:rPr>
              <w:t>Jorge L.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Pr="002D1B12" w:rsidRDefault="00472DD7" w:rsidP="002D1B12">
            <w:pPr>
              <w:jc w:val="center"/>
              <w:rPr>
                <w:b/>
              </w:rPr>
            </w:pPr>
            <w:r w:rsidRPr="002D1B12">
              <w:rPr>
                <w:b/>
              </w:rPr>
              <w:t>Elaine C.</w:t>
            </w:r>
          </w:p>
          <w:p w:rsidR="00472DD7" w:rsidRDefault="00472DD7" w:rsidP="002D1B12">
            <w:pPr>
              <w:jc w:val="center"/>
            </w:pPr>
            <w:r>
              <w:t>Jorge L.</w:t>
            </w:r>
          </w:p>
          <w:p w:rsidR="00472DD7" w:rsidRDefault="00472DD7" w:rsidP="002D1B12">
            <w:pPr>
              <w:jc w:val="center"/>
            </w:pPr>
            <w:r>
              <w:t>Ozzie C.</w:t>
            </w:r>
          </w:p>
          <w:p w:rsidR="00472DD7" w:rsidRDefault="00472DD7" w:rsidP="002D1B12">
            <w:pPr>
              <w:jc w:val="center"/>
            </w:pPr>
            <w:r>
              <w:t>Al G.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Default="00472DD7" w:rsidP="003D0696">
            <w:pPr>
              <w:jc w:val="center"/>
            </w:pPr>
            <w:r w:rsidRPr="003D0696">
              <w:rPr>
                <w:b/>
              </w:rPr>
              <w:t>Al G</w:t>
            </w:r>
            <w:r>
              <w:t>.</w:t>
            </w:r>
          </w:p>
          <w:p w:rsidR="00472DD7" w:rsidRDefault="00472DD7" w:rsidP="003D0696">
            <w:pPr>
              <w:jc w:val="center"/>
            </w:pPr>
            <w:r>
              <w:t>Elaine C.</w:t>
            </w:r>
          </w:p>
          <w:p w:rsidR="00472DD7" w:rsidRDefault="00472DD7" w:rsidP="003D0696">
            <w:pPr>
              <w:jc w:val="center"/>
            </w:pPr>
            <w:r>
              <w:t>Jorge L.</w:t>
            </w:r>
          </w:p>
          <w:p w:rsidR="00472DD7" w:rsidRDefault="00472DD7" w:rsidP="003D0696">
            <w:pPr>
              <w:jc w:val="center"/>
            </w:pPr>
            <w:r>
              <w:t>Ozzie C.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Default="00472DD7" w:rsidP="003D0696">
            <w:r w:rsidRPr="003D0696">
              <w:rPr>
                <w:b/>
              </w:rPr>
              <w:t>Al G</w:t>
            </w:r>
            <w:r>
              <w:t>.</w:t>
            </w:r>
          </w:p>
          <w:p w:rsidR="00472DD7" w:rsidRDefault="00472DD7" w:rsidP="003D0696">
            <w:r>
              <w:t>Elaine C.</w:t>
            </w:r>
          </w:p>
          <w:p w:rsidR="00472DD7" w:rsidRDefault="00472DD7" w:rsidP="003D0696">
            <w:r>
              <w:t>Jorge L.</w:t>
            </w:r>
          </w:p>
          <w:p w:rsidR="00472DD7" w:rsidRDefault="00472DD7" w:rsidP="003D0696">
            <w:r>
              <w:t>Ozzie C.</w:t>
            </w:r>
          </w:p>
        </w:tc>
      </w:tr>
      <w:tr w:rsidR="00472DD7" w:rsidTr="00A72CEC">
        <w:trPr>
          <w:trHeight w:val="1560"/>
        </w:trPr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Default="00472D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10pm-6am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Pr="002D1B12" w:rsidRDefault="00472DD7" w:rsidP="002D1B12">
            <w:pPr>
              <w:jc w:val="center"/>
              <w:rPr>
                <w:b/>
              </w:rPr>
            </w:pPr>
            <w:r w:rsidRPr="002D1B12">
              <w:rPr>
                <w:b/>
              </w:rPr>
              <w:t>Elaine C.</w:t>
            </w:r>
          </w:p>
          <w:p w:rsidR="00472DD7" w:rsidRDefault="00472DD7" w:rsidP="002D1B12">
            <w:pPr>
              <w:jc w:val="center"/>
            </w:pPr>
            <w:r>
              <w:t>Jorge L.</w:t>
            </w:r>
          </w:p>
          <w:p w:rsidR="00472DD7" w:rsidRDefault="00472DD7" w:rsidP="002D1B12">
            <w:pPr>
              <w:jc w:val="center"/>
            </w:pPr>
            <w:r>
              <w:t>Ozzie C.</w:t>
            </w:r>
          </w:p>
          <w:p w:rsidR="00472DD7" w:rsidRDefault="00472DD7" w:rsidP="002D1B12">
            <w:pPr>
              <w:jc w:val="center"/>
            </w:pPr>
            <w:r>
              <w:t>Al G.</w:t>
            </w:r>
          </w:p>
          <w:p w:rsidR="00472DD7" w:rsidRDefault="00472DD7" w:rsidP="00A72CEC">
            <w:pPr>
              <w:jc w:val="center"/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Pr="003D0696" w:rsidRDefault="00472DD7" w:rsidP="003D0696">
            <w:pPr>
              <w:jc w:val="center"/>
              <w:rPr>
                <w:rFonts w:ascii="Verdana Ref" w:hAnsi="Verdana Ref"/>
                <w:b/>
                <w:color w:val="333333"/>
                <w:szCs w:val="32"/>
              </w:rPr>
            </w:pPr>
            <w:r w:rsidRPr="003D0696">
              <w:rPr>
                <w:rFonts w:ascii="Verdana Ref" w:hAnsi="Verdana Ref"/>
                <w:b/>
                <w:color w:val="333333"/>
                <w:sz w:val="22"/>
                <w:szCs w:val="32"/>
              </w:rPr>
              <w:t>Ozzie C.</w:t>
            </w:r>
          </w:p>
          <w:p w:rsidR="00472DD7" w:rsidRDefault="00472DD7" w:rsidP="003D0696">
            <w:pPr>
              <w:jc w:val="center"/>
              <w:rPr>
                <w:rFonts w:ascii="Verdana Ref" w:hAnsi="Verdana Ref"/>
                <w:color w:val="333333"/>
                <w:szCs w:val="32"/>
              </w:rPr>
            </w:pPr>
            <w:r>
              <w:rPr>
                <w:rFonts w:ascii="Verdana Ref" w:hAnsi="Verdana Ref"/>
                <w:color w:val="333333"/>
                <w:sz w:val="22"/>
                <w:szCs w:val="32"/>
              </w:rPr>
              <w:t>Al G.</w:t>
            </w:r>
          </w:p>
          <w:p w:rsidR="00472DD7" w:rsidRDefault="00472DD7" w:rsidP="003D0696">
            <w:pPr>
              <w:jc w:val="center"/>
              <w:rPr>
                <w:rFonts w:ascii="Verdana Ref" w:hAnsi="Verdana Ref"/>
                <w:color w:val="333333"/>
                <w:szCs w:val="32"/>
              </w:rPr>
            </w:pPr>
            <w:r>
              <w:rPr>
                <w:rFonts w:ascii="Verdana Ref" w:hAnsi="Verdana Ref"/>
                <w:color w:val="333333"/>
                <w:sz w:val="22"/>
                <w:szCs w:val="32"/>
              </w:rPr>
              <w:t>Elaine C.</w:t>
            </w:r>
          </w:p>
          <w:p w:rsidR="00472DD7" w:rsidRDefault="00472DD7" w:rsidP="003D0696">
            <w:pPr>
              <w:jc w:val="center"/>
            </w:pPr>
            <w:r>
              <w:rPr>
                <w:rFonts w:ascii="Verdana Ref" w:hAnsi="Verdana Ref"/>
                <w:color w:val="333333"/>
                <w:sz w:val="22"/>
                <w:szCs w:val="32"/>
              </w:rPr>
              <w:t>Jorge L.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Pr="003D0696" w:rsidRDefault="00472DD7" w:rsidP="003D0696">
            <w:pPr>
              <w:jc w:val="center"/>
              <w:rPr>
                <w:rFonts w:ascii="Verdana Ref" w:hAnsi="Verdana Ref"/>
                <w:b/>
                <w:color w:val="333333"/>
                <w:szCs w:val="32"/>
              </w:rPr>
            </w:pPr>
            <w:r w:rsidRPr="003D0696">
              <w:rPr>
                <w:rFonts w:ascii="Verdana Ref" w:hAnsi="Verdana Ref"/>
                <w:b/>
                <w:color w:val="333333"/>
                <w:sz w:val="22"/>
                <w:szCs w:val="32"/>
              </w:rPr>
              <w:t>Ozzie C.</w:t>
            </w:r>
          </w:p>
          <w:p w:rsidR="00472DD7" w:rsidRDefault="00472DD7" w:rsidP="003D0696">
            <w:pPr>
              <w:jc w:val="center"/>
              <w:rPr>
                <w:rFonts w:ascii="Verdana Ref" w:hAnsi="Verdana Ref"/>
                <w:color w:val="333333"/>
                <w:szCs w:val="32"/>
              </w:rPr>
            </w:pPr>
            <w:r>
              <w:rPr>
                <w:rFonts w:ascii="Verdana Ref" w:hAnsi="Verdana Ref"/>
                <w:color w:val="333333"/>
                <w:sz w:val="22"/>
                <w:szCs w:val="32"/>
              </w:rPr>
              <w:t>Al G.</w:t>
            </w:r>
          </w:p>
          <w:p w:rsidR="00472DD7" w:rsidRDefault="00472DD7" w:rsidP="003D0696">
            <w:pPr>
              <w:jc w:val="center"/>
              <w:rPr>
                <w:rFonts w:ascii="Verdana Ref" w:hAnsi="Verdana Ref"/>
                <w:color w:val="333333"/>
                <w:szCs w:val="32"/>
              </w:rPr>
            </w:pPr>
            <w:r>
              <w:rPr>
                <w:rFonts w:ascii="Verdana Ref" w:hAnsi="Verdana Ref"/>
                <w:color w:val="333333"/>
                <w:sz w:val="22"/>
                <w:szCs w:val="32"/>
              </w:rPr>
              <w:t>Elaine C.</w:t>
            </w:r>
          </w:p>
          <w:p w:rsidR="00472DD7" w:rsidRDefault="00472DD7" w:rsidP="003D0696">
            <w:pPr>
              <w:jc w:val="center"/>
            </w:pPr>
            <w:r>
              <w:rPr>
                <w:rFonts w:ascii="Verdana Ref" w:hAnsi="Verdana Ref"/>
                <w:color w:val="333333"/>
                <w:sz w:val="22"/>
                <w:szCs w:val="32"/>
              </w:rPr>
              <w:t>Jorge L.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Pr="003D0696" w:rsidRDefault="00472DD7" w:rsidP="003D0696">
            <w:pPr>
              <w:jc w:val="center"/>
              <w:rPr>
                <w:rFonts w:ascii="Verdana Ref" w:hAnsi="Verdana Ref"/>
                <w:b/>
                <w:color w:val="333333"/>
                <w:szCs w:val="32"/>
              </w:rPr>
            </w:pPr>
            <w:r w:rsidRPr="003D0696">
              <w:rPr>
                <w:rFonts w:ascii="Verdana Ref" w:hAnsi="Verdana Ref"/>
                <w:b/>
                <w:color w:val="333333"/>
                <w:sz w:val="22"/>
                <w:szCs w:val="32"/>
              </w:rPr>
              <w:t>Ozzie C.</w:t>
            </w:r>
          </w:p>
          <w:p w:rsidR="00472DD7" w:rsidRDefault="00472DD7" w:rsidP="003D0696">
            <w:pPr>
              <w:jc w:val="center"/>
              <w:rPr>
                <w:rFonts w:ascii="Verdana Ref" w:hAnsi="Verdana Ref"/>
                <w:color w:val="333333"/>
                <w:szCs w:val="32"/>
              </w:rPr>
            </w:pPr>
            <w:r>
              <w:rPr>
                <w:rFonts w:ascii="Verdana Ref" w:hAnsi="Verdana Ref"/>
                <w:color w:val="333333"/>
                <w:sz w:val="22"/>
                <w:szCs w:val="32"/>
              </w:rPr>
              <w:t>Al G.</w:t>
            </w:r>
          </w:p>
          <w:p w:rsidR="00472DD7" w:rsidRDefault="00472DD7" w:rsidP="003D0696">
            <w:pPr>
              <w:jc w:val="center"/>
              <w:rPr>
                <w:rFonts w:ascii="Verdana Ref" w:hAnsi="Verdana Ref"/>
                <w:color w:val="333333"/>
                <w:szCs w:val="32"/>
              </w:rPr>
            </w:pPr>
            <w:r>
              <w:rPr>
                <w:rFonts w:ascii="Verdana Ref" w:hAnsi="Verdana Ref"/>
                <w:color w:val="333333"/>
                <w:sz w:val="22"/>
                <w:szCs w:val="32"/>
              </w:rPr>
              <w:t>Elaine C.</w:t>
            </w:r>
          </w:p>
          <w:p w:rsidR="00472DD7" w:rsidRDefault="00472DD7" w:rsidP="003D0696">
            <w:pPr>
              <w:jc w:val="center"/>
            </w:pPr>
            <w:r>
              <w:rPr>
                <w:rFonts w:ascii="Verdana Ref" w:hAnsi="Verdana Ref"/>
                <w:color w:val="333333"/>
                <w:sz w:val="22"/>
                <w:szCs w:val="32"/>
              </w:rPr>
              <w:t>Jorge L.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Pr="002D1B12" w:rsidRDefault="00472DD7" w:rsidP="002D1B12">
            <w:pPr>
              <w:jc w:val="center"/>
              <w:rPr>
                <w:b/>
              </w:rPr>
            </w:pPr>
            <w:r w:rsidRPr="002D1B12">
              <w:rPr>
                <w:b/>
              </w:rPr>
              <w:t>Elaine C.</w:t>
            </w:r>
          </w:p>
          <w:p w:rsidR="00472DD7" w:rsidRDefault="00472DD7" w:rsidP="002D1B12">
            <w:pPr>
              <w:jc w:val="center"/>
            </w:pPr>
            <w:r>
              <w:t>Jorge L.</w:t>
            </w:r>
          </w:p>
          <w:p w:rsidR="00472DD7" w:rsidRDefault="00472DD7" w:rsidP="002D1B12">
            <w:pPr>
              <w:jc w:val="center"/>
            </w:pPr>
            <w:r>
              <w:t>Ozzie C.</w:t>
            </w:r>
          </w:p>
          <w:p w:rsidR="00472DD7" w:rsidRDefault="00472DD7" w:rsidP="002D1B12">
            <w:pPr>
              <w:jc w:val="center"/>
            </w:pPr>
            <w:r>
              <w:t>Al G.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Default="00472DD7" w:rsidP="003D0696">
            <w:pPr>
              <w:jc w:val="center"/>
            </w:pPr>
            <w:r w:rsidRPr="003D0696">
              <w:rPr>
                <w:b/>
              </w:rPr>
              <w:t>Al G</w:t>
            </w:r>
            <w:r>
              <w:t>.</w:t>
            </w:r>
          </w:p>
          <w:p w:rsidR="00472DD7" w:rsidRDefault="00472DD7" w:rsidP="003D0696">
            <w:pPr>
              <w:jc w:val="center"/>
            </w:pPr>
            <w:r>
              <w:t>Elaine C.</w:t>
            </w:r>
          </w:p>
          <w:p w:rsidR="00472DD7" w:rsidRDefault="00472DD7" w:rsidP="003D0696">
            <w:pPr>
              <w:jc w:val="center"/>
            </w:pPr>
            <w:r>
              <w:t>Jorge L.</w:t>
            </w:r>
          </w:p>
          <w:p w:rsidR="00472DD7" w:rsidRPr="00EA5E7E" w:rsidRDefault="00472DD7" w:rsidP="003D0696">
            <w:pPr>
              <w:jc w:val="center"/>
              <w:rPr>
                <w:highlight w:val="yellow"/>
              </w:rPr>
            </w:pPr>
            <w:r>
              <w:t>Ozzie C.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DD7" w:rsidRDefault="00472DD7" w:rsidP="003D0696">
            <w:r w:rsidRPr="003D0696">
              <w:rPr>
                <w:b/>
              </w:rPr>
              <w:t>Al G</w:t>
            </w:r>
            <w:r>
              <w:t>.</w:t>
            </w:r>
          </w:p>
          <w:p w:rsidR="00472DD7" w:rsidRDefault="00472DD7" w:rsidP="003D0696">
            <w:r>
              <w:t>Elaine C.</w:t>
            </w:r>
          </w:p>
          <w:p w:rsidR="00472DD7" w:rsidRDefault="00472DD7" w:rsidP="003D0696">
            <w:r>
              <w:t>Jorge L.</w:t>
            </w:r>
          </w:p>
          <w:p w:rsidR="00472DD7" w:rsidRPr="00EA5E7E" w:rsidRDefault="00472DD7" w:rsidP="003D0696">
            <w:pPr>
              <w:rPr>
                <w:highlight w:val="yellow"/>
              </w:rPr>
            </w:pPr>
            <w:r>
              <w:t>Ozzie C.</w:t>
            </w:r>
          </w:p>
        </w:tc>
      </w:tr>
    </w:tbl>
    <w:p w:rsidR="00472DD7" w:rsidRPr="00784A13" w:rsidRDefault="00472DD7" w:rsidP="00784A13">
      <w:pPr>
        <w:jc w:val="center"/>
        <w:rPr>
          <w:rFonts w:ascii="Verdana Ref" w:hAnsi="Verdana Ref"/>
          <w:color w:val="333333"/>
          <w:sz w:val="20"/>
          <w:szCs w:val="20"/>
        </w:rPr>
      </w:pPr>
    </w:p>
    <w:sectPr w:rsidR="00472DD7" w:rsidRPr="00784A13" w:rsidSect="00CE2E17">
      <w:type w:val="continuous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 Ref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6C2B"/>
    <w:rsid w:val="00022A99"/>
    <w:rsid w:val="0005628B"/>
    <w:rsid w:val="000C1BC6"/>
    <w:rsid w:val="001D55CA"/>
    <w:rsid w:val="001E13FB"/>
    <w:rsid w:val="002764E4"/>
    <w:rsid w:val="002C3A07"/>
    <w:rsid w:val="002C40F2"/>
    <w:rsid w:val="002D1B12"/>
    <w:rsid w:val="003025B9"/>
    <w:rsid w:val="00395FB3"/>
    <w:rsid w:val="003D0696"/>
    <w:rsid w:val="00472DD7"/>
    <w:rsid w:val="004A59FB"/>
    <w:rsid w:val="00512137"/>
    <w:rsid w:val="00525FC4"/>
    <w:rsid w:val="00587568"/>
    <w:rsid w:val="005960EE"/>
    <w:rsid w:val="005D2387"/>
    <w:rsid w:val="005D55E2"/>
    <w:rsid w:val="0060637E"/>
    <w:rsid w:val="006363B1"/>
    <w:rsid w:val="00706C2B"/>
    <w:rsid w:val="00774A84"/>
    <w:rsid w:val="00784A13"/>
    <w:rsid w:val="00786B42"/>
    <w:rsid w:val="007D48BA"/>
    <w:rsid w:val="008C221E"/>
    <w:rsid w:val="008D21E4"/>
    <w:rsid w:val="00A22A89"/>
    <w:rsid w:val="00A72CEC"/>
    <w:rsid w:val="00A951F7"/>
    <w:rsid w:val="00AC232D"/>
    <w:rsid w:val="00AC75CC"/>
    <w:rsid w:val="00C22196"/>
    <w:rsid w:val="00C6681C"/>
    <w:rsid w:val="00CE2E17"/>
    <w:rsid w:val="00D56870"/>
    <w:rsid w:val="00D828AE"/>
    <w:rsid w:val="00DF3876"/>
    <w:rsid w:val="00E70E0D"/>
    <w:rsid w:val="00E771B0"/>
    <w:rsid w:val="00E904E2"/>
    <w:rsid w:val="00EA5E7E"/>
    <w:rsid w:val="00EC7C45"/>
    <w:rsid w:val="00F86DFC"/>
    <w:rsid w:val="00FA1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FB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E2E17"/>
    <w:pPr>
      <w:keepNext/>
      <w:jc w:val="center"/>
      <w:outlineLvl w:val="0"/>
    </w:pPr>
    <w:rPr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D21E4"/>
    <w:rPr>
      <w:rFonts w:ascii="Cambria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rsid w:val="00CE2E17"/>
    <w:pPr>
      <w:jc w:val="center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D21E4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CE2E17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CE2E17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203</Words>
  <Characters>1158</Characters>
  <Application>Microsoft Office Outlook</Application>
  <DocSecurity>0</DocSecurity>
  <Lines>0</Lines>
  <Paragraphs>0</Paragraphs>
  <ScaleCrop>false</ScaleCrop>
  <Company>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303-832-DRUG (3784) PHONELINE VOLUNTEER SCHEDULE </dc:title>
  <dc:subject/>
  <dc:creator>Brian</dc:creator>
  <cp:keywords/>
  <dc:description/>
  <cp:lastModifiedBy>meckleyb</cp:lastModifiedBy>
  <cp:revision>2</cp:revision>
  <cp:lastPrinted>2010-03-22T13:12:00Z</cp:lastPrinted>
  <dcterms:created xsi:type="dcterms:W3CDTF">2010-03-24T02:17:00Z</dcterms:created>
  <dcterms:modified xsi:type="dcterms:W3CDTF">2010-03-24T02:17:00Z</dcterms:modified>
</cp:coreProperties>
</file>